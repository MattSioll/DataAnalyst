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Bonjour,</w:t>
      </w:r>
    </w:p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 Installé à Montréal depuis un an et demi, je suis commis à la comptabilité. Après 10 ans de carrière en France dans la technique audiovisuelle et dans le management, j'ai cherché une formation pour me relancer professionnellement à Montréal. Le métier de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 à mon sens la possibilité d'exploiter mes connaissances en mathématiques dans des domaines telles que la stratégie marketing que j'ai étudiée en école de commerce.</w:t>
      </w:r>
    </w:p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Mes objectifs sont les suivants :</w:t>
      </w:r>
    </w:p>
    <w:p w:rsidR="00031D44" w:rsidRDefault="00031D44" w:rsidP="00031D4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31D44" w:rsidRDefault="00031D44" w:rsidP="00031D44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– Dans un mois : Commencer le projet 3</w:t>
      </w:r>
    </w:p>
    <w:p w:rsidR="00031D44" w:rsidRDefault="00031D44" w:rsidP="00031D44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– Dans six mois : Être capable d'appréhender un problème data et savoir le résoudre avec des compétences techniques sur Python et SQL d’un niveau intermédiaire</w:t>
      </w:r>
    </w:p>
    <w:p w:rsidR="00031D44" w:rsidRDefault="00031D44" w:rsidP="00031D44">
      <w:pPr>
        <w:pStyle w:val="NormalWeb"/>
        <w:spacing w:before="0" w:beforeAutospacing="0" w:after="0" w:afterAutospacing="0"/>
        <w:ind w:left="72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– À l’issue de la formation : Intégrer dans mon entreprise actuelle le service des analystes – planification d'affaires</w:t>
      </w:r>
    </w:p>
    <w:p w:rsidR="00940ED3" w:rsidRDefault="00940ED3" w:rsidP="00031D44">
      <w:pPr>
        <w:pStyle w:val="Standard"/>
        <w:spacing w:line="360" w:lineRule="auto"/>
        <w:ind w:left="720"/>
        <w:jc w:val="both"/>
      </w:pPr>
    </w:p>
    <w:sectPr w:rsidR="00940ED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EA1" w:rsidRDefault="00461EA1">
      <w:r>
        <w:separator/>
      </w:r>
    </w:p>
  </w:endnote>
  <w:endnote w:type="continuationSeparator" w:id="0">
    <w:p w:rsidR="00461EA1" w:rsidRDefault="0046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EA1" w:rsidRDefault="00461EA1">
      <w:r>
        <w:rPr>
          <w:color w:val="000000"/>
        </w:rPr>
        <w:separator/>
      </w:r>
    </w:p>
  </w:footnote>
  <w:footnote w:type="continuationSeparator" w:id="0">
    <w:p w:rsidR="00461EA1" w:rsidRDefault="00461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90CC6"/>
    <w:multiLevelType w:val="multilevel"/>
    <w:tmpl w:val="98E6602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40ED3"/>
    <w:rsid w:val="00031D44"/>
    <w:rsid w:val="00461EA1"/>
    <w:rsid w:val="0081509D"/>
    <w:rsid w:val="00940ED3"/>
    <w:rsid w:val="00B3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03F6D"/>
  <w15:docId w15:val="{45CAF771-53E9-4844-BCD3-4A9B20DB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031D4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Levallois, Matthieu</cp:lastModifiedBy>
  <cp:revision>3</cp:revision>
  <dcterms:created xsi:type="dcterms:W3CDTF">2020-04-12T12:23:00Z</dcterms:created>
  <dcterms:modified xsi:type="dcterms:W3CDTF">2020-04-12T15:12:00Z</dcterms:modified>
</cp:coreProperties>
</file>